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F7469A" w:rsidRDefault="009D6656" w:rsidP="004A7FCE">
      <w:pPr>
        <w:pStyle w:val="Subttulo"/>
        <w:jc w:val="both"/>
        <w:rPr>
          <w:rFonts w:ascii="Arial" w:hAnsi="Arial" w:cs="Arial"/>
          <w:noProof/>
          <w:sz w:val="24"/>
          <w:szCs w:val="24"/>
        </w:rPr>
      </w:pPr>
      <w:r w:rsidRPr="00F7469A">
        <w:rPr>
          <w:rFonts w:ascii="Arial" w:hAnsi="Arial" w:cs="Arial"/>
          <w:noProof/>
          <w:sz w:val="24"/>
          <w:szCs w:val="24"/>
        </w:rPr>
        <w:t>Actividad 1 HTLM</w:t>
      </w:r>
      <w:r w:rsidR="00DA6F61" w:rsidRPr="00F7469A">
        <w:rPr>
          <w:rFonts w:ascii="Arial" w:hAnsi="Arial" w:cs="Arial"/>
          <w:noProof/>
          <w:sz w:val="24"/>
          <w:szCs w:val="24"/>
        </w:rPr>
        <w:t xml:space="preserve"> 5</w:t>
      </w:r>
    </w:p>
    <w:p w:rsidR="009853E9" w:rsidRPr="00F7469A" w:rsidRDefault="009853E9" w:rsidP="004A7FCE">
      <w:pPr>
        <w:jc w:val="both"/>
        <w:rPr>
          <w:rFonts w:ascii="Arial" w:hAnsi="Arial" w:cs="Arial"/>
          <w:noProof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F7469A" w:rsidTr="00BF457D">
        <w:tc>
          <w:tcPr>
            <w:tcW w:w="5310" w:type="dxa"/>
          </w:tcPr>
          <w:p w:rsidR="00B61F85" w:rsidRPr="00F7469A" w:rsidRDefault="00B61F85" w:rsidP="004A7FCE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:rsidR="00B61F85" w:rsidRPr="00F7469A" w:rsidRDefault="00B61F85" w:rsidP="004A7FCE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7F3403" w:rsidRPr="00F7469A" w:rsidRDefault="009D6656" w:rsidP="004A7FCE">
      <w:pPr>
        <w:pStyle w:val="Ttulo1"/>
        <w:spacing w:line="192" w:lineRule="auto"/>
        <w:jc w:val="both"/>
        <w:rPr>
          <w:rFonts w:ascii="Arial" w:hAnsi="Arial" w:cs="Arial"/>
          <w:noProof/>
          <w:sz w:val="24"/>
          <w:szCs w:val="24"/>
          <w:lang w:bidi="es-ES"/>
        </w:rPr>
      </w:pPr>
      <w:r w:rsidRPr="00F7469A">
        <w:rPr>
          <w:rFonts w:ascii="Arial" w:hAnsi="Arial" w:cs="Arial"/>
          <w:noProof/>
          <w:sz w:val="24"/>
          <w:szCs w:val="24"/>
          <w:lang w:bidi="es-ES"/>
        </w:rPr>
        <w:t>Estructura de Páginas</w:t>
      </w:r>
    </w:p>
    <w:p w:rsidR="009D6656" w:rsidRPr="00F7469A" w:rsidRDefault="009D6656" w:rsidP="009D6656">
      <w:pPr>
        <w:pStyle w:val="Subttulo"/>
        <w:rPr>
          <w:rFonts w:ascii="Arial" w:hAnsi="Arial" w:cs="Arial"/>
          <w:sz w:val="24"/>
          <w:szCs w:val="24"/>
        </w:rPr>
      </w:pPr>
      <w:r w:rsidRPr="00F7469A">
        <w:rPr>
          <w:rFonts w:ascii="Arial" w:hAnsi="Arial" w:cs="Arial"/>
          <w:sz w:val="24"/>
          <w:szCs w:val="24"/>
        </w:rPr>
        <w:t>Consultar </w:t>
      </w:r>
    </w:p>
    <w:p w:rsidR="007F3403" w:rsidRPr="00F7469A" w:rsidRDefault="00DA6F61" w:rsidP="007F3403">
      <w:pPr>
        <w:rPr>
          <w:rFonts w:ascii="Arial" w:hAnsi="Arial" w:cs="Arial"/>
          <w:sz w:val="24"/>
          <w:szCs w:val="24"/>
          <w:lang w:bidi="es-ES"/>
        </w:rPr>
      </w:pPr>
      <w:r w:rsidRPr="00F7469A">
        <w:rPr>
          <w:rFonts w:ascii="Arial" w:hAnsi="Arial" w:cs="Arial"/>
          <w:sz w:val="24"/>
          <w:szCs w:val="24"/>
          <w:lang w:bidi="es-ES"/>
        </w:rPr>
        <w:t xml:space="preserve">La diferencia entre programador, desarrollador, desarrollador </w:t>
      </w:r>
      <w:proofErr w:type="spellStart"/>
      <w:r w:rsidRPr="00F7469A">
        <w:rPr>
          <w:rFonts w:ascii="Arial" w:hAnsi="Arial" w:cs="Arial"/>
          <w:sz w:val="24"/>
          <w:szCs w:val="24"/>
          <w:lang w:bidi="es-ES"/>
        </w:rPr>
        <w:t>Backend</w:t>
      </w:r>
      <w:proofErr w:type="spellEnd"/>
      <w:r w:rsidRPr="00F7469A">
        <w:rPr>
          <w:rFonts w:ascii="Arial" w:hAnsi="Arial" w:cs="Arial"/>
          <w:sz w:val="24"/>
          <w:szCs w:val="24"/>
          <w:lang w:bidi="es-ES"/>
        </w:rPr>
        <w:t xml:space="preserve"> y desarrollador </w:t>
      </w:r>
      <w:proofErr w:type="spellStart"/>
      <w:r w:rsidRPr="00F7469A">
        <w:rPr>
          <w:rFonts w:ascii="Arial" w:hAnsi="Arial" w:cs="Arial"/>
          <w:sz w:val="24"/>
          <w:szCs w:val="24"/>
          <w:lang w:bidi="es-ES"/>
        </w:rPr>
        <w:t>front</w:t>
      </w:r>
      <w:proofErr w:type="spellEnd"/>
      <w:r w:rsidRPr="00F7469A">
        <w:rPr>
          <w:rFonts w:ascii="Arial" w:hAnsi="Arial" w:cs="Arial"/>
          <w:sz w:val="24"/>
          <w:szCs w:val="24"/>
          <w:lang w:bidi="es-ES"/>
        </w:rPr>
        <w:t xml:space="preserve"> </w:t>
      </w:r>
      <w:proofErr w:type="spellStart"/>
      <w:r w:rsidRPr="00F7469A">
        <w:rPr>
          <w:rFonts w:ascii="Arial" w:hAnsi="Arial" w:cs="Arial"/>
          <w:sz w:val="24"/>
          <w:szCs w:val="24"/>
          <w:lang w:bidi="es-ES"/>
        </w:rPr>
        <w:t>end</w:t>
      </w:r>
      <w:proofErr w:type="spellEnd"/>
      <w:r w:rsidRPr="00F7469A">
        <w:rPr>
          <w:rFonts w:ascii="Arial" w:hAnsi="Arial" w:cs="Arial"/>
          <w:sz w:val="24"/>
          <w:szCs w:val="24"/>
          <w:lang w:bidi="es-ES"/>
        </w:rPr>
        <w:t>.</w:t>
      </w:r>
    </w:p>
    <w:p w:rsidR="00F7469A" w:rsidRPr="00F7469A" w:rsidRDefault="00F7469A" w:rsidP="00F7469A">
      <w:pPr>
        <w:pStyle w:val="Prrafodelista"/>
        <w:numPr>
          <w:ilvl w:val="0"/>
          <w:numId w:val="26"/>
        </w:numPr>
        <w:rPr>
          <w:rFonts w:ascii="Arial" w:eastAsiaTheme="minorEastAsia" w:hAnsi="Arial" w:cs="Arial"/>
          <w:spacing w:val="8"/>
          <w:sz w:val="24"/>
          <w:szCs w:val="24"/>
        </w:rPr>
      </w:pPr>
      <w:r w:rsidRPr="00F7469A">
        <w:rPr>
          <w:rFonts w:ascii="Arial" w:eastAsiaTheme="minorEastAsia" w:hAnsi="Arial" w:cs="Arial"/>
          <w:spacing w:val="8"/>
          <w:sz w:val="24"/>
          <w:szCs w:val="24"/>
        </w:rPr>
        <w:t>En la práctica, la diferencia es clara. El programador tiene como tareas y responsabilidades la programación de código basada en lenguajes de programación.</w:t>
      </w:r>
    </w:p>
    <w:p w:rsidR="00F7469A" w:rsidRPr="00F7469A" w:rsidRDefault="00F7469A" w:rsidP="00F7469A">
      <w:pPr>
        <w:pStyle w:val="Prrafodelista"/>
        <w:rPr>
          <w:rFonts w:ascii="Arial" w:eastAsiaTheme="minorEastAsia" w:hAnsi="Arial" w:cs="Arial"/>
          <w:spacing w:val="8"/>
          <w:sz w:val="24"/>
          <w:szCs w:val="24"/>
        </w:rPr>
      </w:pPr>
    </w:p>
    <w:p w:rsidR="00F7469A" w:rsidRPr="00F7469A" w:rsidRDefault="00F7469A" w:rsidP="00F7469A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  <w:lang w:bidi="es-ES"/>
        </w:rPr>
      </w:pPr>
      <w:r w:rsidRPr="00F7469A">
        <w:rPr>
          <w:rFonts w:ascii="Arial" w:eastAsiaTheme="minorEastAsia" w:hAnsi="Arial" w:cs="Arial"/>
          <w:spacing w:val="8"/>
          <w:sz w:val="24"/>
          <w:szCs w:val="24"/>
        </w:rPr>
        <w:t>El desarrollador, sin embargo, asume todas las tareas relacionadas con la creación o aplicación de software para cualquier proyecto digital, como por ejemplo una web. Estas tareas pueden ser muy variadas y abarcar cualquier fase del proyecto o todas ellas, desde la definición del producto hasta su testeo, publicación y mantenimiento. En el camino, puede asumir o dirigir las tareas de análisis de software, diseño digital, programación e implementación de todo ello.</w:t>
      </w:r>
    </w:p>
    <w:p w:rsidR="00F7469A" w:rsidRPr="00F7469A" w:rsidRDefault="00F7469A" w:rsidP="00F7469A">
      <w:pPr>
        <w:pStyle w:val="Prrafodelista"/>
        <w:rPr>
          <w:rFonts w:ascii="Arial" w:hAnsi="Arial" w:cs="Arial"/>
          <w:sz w:val="24"/>
          <w:szCs w:val="24"/>
          <w:lang w:bidi="es-ES"/>
        </w:rPr>
      </w:pPr>
    </w:p>
    <w:p w:rsidR="00F7469A" w:rsidRPr="00F7469A" w:rsidRDefault="00F7469A" w:rsidP="00F7469A">
      <w:pPr>
        <w:pStyle w:val="Prrafodelista"/>
        <w:rPr>
          <w:rFonts w:ascii="Arial" w:hAnsi="Arial" w:cs="Arial"/>
          <w:sz w:val="24"/>
          <w:szCs w:val="24"/>
          <w:lang w:bidi="es-ES"/>
        </w:rPr>
      </w:pPr>
    </w:p>
    <w:p w:rsidR="00DA6F61" w:rsidRPr="00F7469A" w:rsidRDefault="00F7469A" w:rsidP="00F7469A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  <w:lang w:bidi="es-ES"/>
        </w:rPr>
      </w:pPr>
      <w:r w:rsidRPr="00F7469A">
        <w:rPr>
          <w:rFonts w:ascii="Arial" w:hAnsi="Arial" w:cs="Arial"/>
          <w:sz w:val="24"/>
          <w:szCs w:val="24"/>
          <w:lang w:bidi="es-ES"/>
        </w:rPr>
        <w:t xml:space="preserve">En </w:t>
      </w:r>
      <w:proofErr w:type="spellStart"/>
      <w:r w:rsidRPr="00F7469A">
        <w:rPr>
          <w:rFonts w:ascii="Arial" w:hAnsi="Arial" w:cs="Arial"/>
          <w:sz w:val="24"/>
          <w:szCs w:val="24"/>
          <w:lang w:bidi="es-ES"/>
        </w:rPr>
        <w:t>backend</w:t>
      </w:r>
      <w:proofErr w:type="spellEnd"/>
      <w:r w:rsidRPr="00F7469A">
        <w:rPr>
          <w:rFonts w:ascii="Arial" w:hAnsi="Arial" w:cs="Arial"/>
          <w:sz w:val="24"/>
          <w:szCs w:val="24"/>
          <w:lang w:bidi="es-ES"/>
        </w:rPr>
        <w:t xml:space="preserve"> se encargan de implementar cosas como </w:t>
      </w:r>
      <w:proofErr w:type="spellStart"/>
      <w:r w:rsidRPr="00F7469A">
        <w:rPr>
          <w:rFonts w:ascii="Arial" w:hAnsi="Arial" w:cs="Arial"/>
          <w:sz w:val="24"/>
          <w:szCs w:val="24"/>
          <w:lang w:bidi="es-ES"/>
        </w:rPr>
        <w:t>MySQL</w:t>
      </w:r>
      <w:proofErr w:type="spellEnd"/>
      <w:r w:rsidRPr="00F7469A">
        <w:rPr>
          <w:rFonts w:ascii="Arial" w:hAnsi="Arial" w:cs="Arial"/>
          <w:sz w:val="24"/>
          <w:szCs w:val="24"/>
          <w:lang w:bidi="es-ES"/>
        </w:rPr>
        <w:t xml:space="preserve">, </w:t>
      </w:r>
      <w:proofErr w:type="spellStart"/>
      <w:r w:rsidRPr="00F7469A">
        <w:rPr>
          <w:rFonts w:ascii="Arial" w:hAnsi="Arial" w:cs="Arial"/>
          <w:sz w:val="24"/>
          <w:szCs w:val="24"/>
          <w:lang w:bidi="es-ES"/>
        </w:rPr>
        <w:t>Postgres</w:t>
      </w:r>
      <w:proofErr w:type="spellEnd"/>
      <w:r w:rsidRPr="00F7469A">
        <w:rPr>
          <w:rFonts w:ascii="Arial" w:hAnsi="Arial" w:cs="Arial"/>
          <w:sz w:val="24"/>
          <w:szCs w:val="24"/>
          <w:lang w:bidi="es-ES"/>
        </w:rPr>
        <w:t xml:space="preserve">, SQL Server o </w:t>
      </w:r>
      <w:proofErr w:type="spellStart"/>
      <w:r w:rsidRPr="00F7469A">
        <w:rPr>
          <w:rFonts w:ascii="Arial" w:hAnsi="Arial" w:cs="Arial"/>
          <w:sz w:val="24"/>
          <w:szCs w:val="24"/>
          <w:lang w:bidi="es-ES"/>
        </w:rPr>
        <w:t>MongoDB</w:t>
      </w:r>
      <w:proofErr w:type="spellEnd"/>
      <w:r w:rsidRPr="00F7469A">
        <w:rPr>
          <w:rFonts w:ascii="Arial" w:hAnsi="Arial" w:cs="Arial"/>
          <w:sz w:val="24"/>
          <w:szCs w:val="24"/>
          <w:lang w:bidi="es-ES"/>
        </w:rPr>
        <w:t xml:space="preserve">. Luego, un lenguaje como PHP o JSP, o </w:t>
      </w:r>
      <w:proofErr w:type="spellStart"/>
      <w:r w:rsidRPr="00F7469A">
        <w:rPr>
          <w:rFonts w:ascii="Arial" w:hAnsi="Arial" w:cs="Arial"/>
          <w:sz w:val="24"/>
          <w:szCs w:val="24"/>
          <w:lang w:bidi="es-ES"/>
        </w:rPr>
        <w:t>frameworks</w:t>
      </w:r>
      <w:proofErr w:type="spellEnd"/>
      <w:r w:rsidRPr="00F7469A">
        <w:rPr>
          <w:rFonts w:ascii="Arial" w:hAnsi="Arial" w:cs="Arial"/>
          <w:sz w:val="24"/>
          <w:szCs w:val="24"/>
          <w:lang w:bidi="es-ES"/>
        </w:rPr>
        <w:t xml:space="preserve"> como </w:t>
      </w:r>
      <w:proofErr w:type="spellStart"/>
      <w:r w:rsidRPr="00F7469A">
        <w:rPr>
          <w:rFonts w:ascii="Arial" w:hAnsi="Arial" w:cs="Arial"/>
          <w:sz w:val="24"/>
          <w:szCs w:val="24"/>
          <w:lang w:bidi="es-ES"/>
        </w:rPr>
        <w:t>RoR</w:t>
      </w:r>
      <w:proofErr w:type="spellEnd"/>
      <w:r w:rsidRPr="00F7469A">
        <w:rPr>
          <w:rFonts w:ascii="Arial" w:hAnsi="Arial" w:cs="Arial"/>
          <w:sz w:val="24"/>
          <w:szCs w:val="24"/>
          <w:lang w:bidi="es-ES"/>
        </w:rPr>
        <w:t xml:space="preserve">, Django, Node.JS o .NET se conecta a la base de datos. A través de estos lenguajes y </w:t>
      </w:r>
      <w:proofErr w:type="spellStart"/>
      <w:r w:rsidRPr="00F7469A">
        <w:rPr>
          <w:rFonts w:ascii="Arial" w:hAnsi="Arial" w:cs="Arial"/>
          <w:sz w:val="24"/>
          <w:szCs w:val="24"/>
          <w:lang w:bidi="es-ES"/>
        </w:rPr>
        <w:t>frameworks</w:t>
      </w:r>
      <w:proofErr w:type="spellEnd"/>
      <w:r w:rsidRPr="00F7469A">
        <w:rPr>
          <w:rFonts w:ascii="Arial" w:hAnsi="Arial" w:cs="Arial"/>
          <w:sz w:val="24"/>
          <w:szCs w:val="24"/>
          <w:lang w:bidi="es-ES"/>
        </w:rPr>
        <w:t xml:space="preserve"> se recibe, procesa y envía información al navegador del usuario.</w:t>
      </w:r>
    </w:p>
    <w:p w:rsidR="00F7469A" w:rsidRPr="00F7469A" w:rsidRDefault="00F7469A" w:rsidP="00F7469A">
      <w:pPr>
        <w:pStyle w:val="Prrafodelista"/>
        <w:rPr>
          <w:rFonts w:ascii="Arial" w:hAnsi="Arial" w:cs="Arial"/>
          <w:sz w:val="24"/>
          <w:szCs w:val="24"/>
          <w:lang w:bidi="es-ES"/>
        </w:rPr>
      </w:pPr>
    </w:p>
    <w:p w:rsidR="00F7469A" w:rsidRPr="00F7469A" w:rsidRDefault="00F7469A" w:rsidP="001A5D25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  <w:lang w:bidi="es-ES"/>
        </w:rPr>
      </w:pPr>
      <w:r w:rsidRPr="00F7469A">
        <w:rPr>
          <w:rFonts w:ascii="Arial" w:hAnsi="Arial" w:cs="Arial"/>
          <w:sz w:val="24"/>
          <w:szCs w:val="24"/>
          <w:lang w:bidi="es-ES"/>
        </w:rPr>
        <w:t xml:space="preserve">Los </w:t>
      </w:r>
      <w:proofErr w:type="spellStart"/>
      <w:r w:rsidRPr="00F7469A">
        <w:rPr>
          <w:rFonts w:ascii="Arial" w:hAnsi="Arial" w:cs="Arial"/>
          <w:sz w:val="24"/>
          <w:szCs w:val="24"/>
          <w:lang w:bidi="es-ES"/>
        </w:rPr>
        <w:t>frontends</w:t>
      </w:r>
      <w:proofErr w:type="spellEnd"/>
      <w:r w:rsidRPr="00F7469A">
        <w:rPr>
          <w:rFonts w:ascii="Arial" w:hAnsi="Arial" w:cs="Arial"/>
          <w:sz w:val="24"/>
          <w:szCs w:val="24"/>
          <w:lang w:bidi="es-ES"/>
        </w:rPr>
        <w:t xml:space="preserve"> tienden a ser programadores, pero hay diseñadores genios que también se dedican a esta especialidad. Son los encargados de maquetar la estructura semántica del contenido (HTML), codificar el diseño en hojas de estilo (CSS) y agregar la interacción con el usuario (</w:t>
      </w:r>
      <w:proofErr w:type="spellStart"/>
      <w:r w:rsidRPr="00F7469A">
        <w:rPr>
          <w:rFonts w:ascii="Arial" w:hAnsi="Arial" w:cs="Arial"/>
          <w:sz w:val="24"/>
          <w:szCs w:val="24"/>
          <w:lang w:bidi="es-ES"/>
        </w:rPr>
        <w:t>Javascript</w:t>
      </w:r>
      <w:proofErr w:type="spellEnd"/>
      <w:r w:rsidRPr="00F7469A">
        <w:rPr>
          <w:rFonts w:ascii="Arial" w:hAnsi="Arial" w:cs="Arial"/>
          <w:sz w:val="24"/>
          <w:szCs w:val="24"/>
          <w:lang w:bidi="es-ES"/>
        </w:rPr>
        <w:t xml:space="preserve">). En la época actual los </w:t>
      </w:r>
      <w:proofErr w:type="spellStart"/>
      <w:r w:rsidRPr="00F7469A">
        <w:rPr>
          <w:rFonts w:ascii="Arial" w:hAnsi="Arial" w:cs="Arial"/>
          <w:sz w:val="24"/>
          <w:szCs w:val="24"/>
          <w:lang w:bidi="es-ES"/>
        </w:rPr>
        <w:t>frontends</w:t>
      </w:r>
      <w:proofErr w:type="spellEnd"/>
      <w:r w:rsidRPr="00F7469A">
        <w:rPr>
          <w:rFonts w:ascii="Arial" w:hAnsi="Arial" w:cs="Arial"/>
          <w:sz w:val="24"/>
          <w:szCs w:val="24"/>
          <w:lang w:bidi="es-ES"/>
        </w:rPr>
        <w:t xml:space="preserve"> tienen HTML5 y CSS3. Con HTML5, desde el </w:t>
      </w:r>
      <w:proofErr w:type="spellStart"/>
      <w:r w:rsidRPr="00F7469A">
        <w:rPr>
          <w:rFonts w:ascii="Arial" w:hAnsi="Arial" w:cs="Arial"/>
          <w:sz w:val="24"/>
          <w:szCs w:val="24"/>
          <w:lang w:bidi="es-ES"/>
        </w:rPr>
        <w:t>frontend</w:t>
      </w:r>
      <w:proofErr w:type="spellEnd"/>
      <w:r w:rsidRPr="00F7469A">
        <w:rPr>
          <w:rFonts w:ascii="Arial" w:hAnsi="Arial" w:cs="Arial"/>
          <w:sz w:val="24"/>
          <w:szCs w:val="24"/>
          <w:lang w:bidi="es-ES"/>
        </w:rPr>
        <w:t>, es posible hacer geolocalización, dibujo vectorial, guardar datos en el disco del usuario, insertar audio y vídeo, entre otras cosas.</w:t>
      </w:r>
    </w:p>
    <w:p w:rsidR="00DA6F61" w:rsidRDefault="00DA6F61" w:rsidP="007F3403">
      <w:pPr>
        <w:rPr>
          <w:rFonts w:ascii="Arial" w:hAnsi="Arial" w:cs="Arial"/>
          <w:sz w:val="24"/>
          <w:szCs w:val="24"/>
          <w:lang w:bidi="es-ES"/>
        </w:rPr>
      </w:pPr>
      <w:r w:rsidRPr="00F7469A">
        <w:rPr>
          <w:rFonts w:ascii="Arial" w:hAnsi="Arial" w:cs="Arial"/>
          <w:sz w:val="24"/>
          <w:szCs w:val="24"/>
          <w:lang w:bidi="es-ES"/>
        </w:rPr>
        <w:t>Diseñar sitio web, donde se evidencien los conceptos e interactúen entre páginas Agregar imágenes.</w:t>
      </w: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  <w:r>
        <w:rPr>
          <w:noProof/>
          <w:lang w:val="en-US"/>
        </w:rPr>
        <w:lastRenderedPageBreak/>
        <w:drawing>
          <wp:inline distT="0" distB="0" distL="0" distR="0" wp14:anchorId="0E128870" wp14:editId="070BAED7">
            <wp:extent cx="5731510" cy="32226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  <w:r>
        <w:rPr>
          <w:noProof/>
          <w:lang w:val="en-US"/>
        </w:rPr>
        <w:drawing>
          <wp:inline distT="0" distB="0" distL="0" distR="0" wp14:anchorId="275FA973" wp14:editId="1DB16E8D">
            <wp:extent cx="5731510" cy="32226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  <w:r>
        <w:rPr>
          <w:noProof/>
          <w:lang w:val="en-US"/>
        </w:rPr>
        <w:lastRenderedPageBreak/>
        <w:drawing>
          <wp:inline distT="0" distB="0" distL="0" distR="0" wp14:anchorId="4A320F96" wp14:editId="0A3B6860">
            <wp:extent cx="5731510" cy="322262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  <w:r>
        <w:rPr>
          <w:noProof/>
          <w:lang w:val="en-US"/>
        </w:rPr>
        <w:drawing>
          <wp:inline distT="0" distB="0" distL="0" distR="0" wp14:anchorId="32BEE843" wp14:editId="79978475">
            <wp:extent cx="5731510" cy="322262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  <w:r>
        <w:rPr>
          <w:noProof/>
          <w:lang w:val="en-US"/>
        </w:rPr>
        <w:lastRenderedPageBreak/>
        <w:drawing>
          <wp:inline distT="0" distB="0" distL="0" distR="0" wp14:anchorId="7C3A93BC" wp14:editId="4E5144C2">
            <wp:extent cx="5731510" cy="322262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9A" w:rsidRDefault="00F7469A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p w:rsidR="00F25676" w:rsidRPr="00F2567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  <w:r w:rsidRPr="00F25676">
        <w:rPr>
          <w:rFonts w:ascii="Arial" w:hAnsi="Arial" w:cs="Arial"/>
          <w:sz w:val="24"/>
          <w:szCs w:val="24"/>
          <w:lang w:val="en-US" w:bidi="es-ES"/>
        </w:rPr>
        <w:lastRenderedPageBreak/>
        <w:t>Index.html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Actividad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1 - modulo 5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"estilos.css"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head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proofErr w:type="spellStart"/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body</w:t>
      </w:r>
      <w:proofErr w:type="spellEnd"/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h1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class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"h1-index"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CONCEPTOS DEL DESARROLLO O PROGRAMACION WEB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h1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proofErr w:type="spellStart"/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hr</w:t>
      </w:r>
      <w:proofErr w:type="spellEnd"/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div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class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"enlaces"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"programador.html"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PROGRAMADOR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"desarrollador.html"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DESARROLLADOR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"fronted.html"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FRONT-END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"backend.html"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BACK-END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  <w:r w:rsidRPr="00AE3FB6">
        <w:rPr>
          <w:rFonts w:ascii="Arial" w:hAnsi="Arial" w:cs="Arial"/>
          <w:sz w:val="24"/>
          <w:szCs w:val="24"/>
          <w:lang w:val="en-US" w:bidi="es-ES"/>
        </w:rPr>
        <w:lastRenderedPageBreak/>
        <w:t>Programador.html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PROGRAMADOR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"estilos.css"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head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proofErr w:type="spellStart"/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body</w:t>
      </w:r>
      <w:proofErr w:type="spellEnd"/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h1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QUE ES UN </w:t>
      </w:r>
      <w:proofErr w:type="gram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PROGRAMADOR?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proofErr w:type="gramEnd"/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h1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p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Un programador es un profesional que se encarga de escribir, de depurar y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de revisar todo el código fuente de un software informático para que lleve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a cabo determinadas tareas, o incluso para que mejore, incorporando nuevas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funciones para hacer que sea una herramienta más completa y eficiente.</w:t>
      </w:r>
    </w:p>
    <w:p w:rsid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E3FB6" w:rsidRPr="00AE3FB6" w:rsidRDefault="00AE3FB6" w:rsidP="00AE3FB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3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E3FB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E3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iframe</w:t>
      </w:r>
      <w:r w:rsidRPr="00AE3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E3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AE3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E3F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"560"</w:t>
      </w:r>
      <w:r w:rsidRPr="00AE3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E3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AE3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E3F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"315"</w:t>
      </w:r>
      <w:r w:rsidRPr="00AE3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E3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AE3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E3F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"https://www.youtube.com/embed/cAmy9PWMKX4"</w:t>
      </w:r>
      <w:r w:rsidRPr="00AE3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E3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AE3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E3F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"YouTube video player"</w:t>
      </w:r>
      <w:r w:rsidRPr="00AE3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E3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frameborder</w:t>
      </w:r>
      <w:proofErr w:type="spellEnd"/>
      <w:r w:rsidRPr="00AE3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E3F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AE3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E3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allow</w:t>
      </w:r>
      <w:r w:rsidRPr="00AE3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E3F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"accelerometer; </w:t>
      </w:r>
      <w:proofErr w:type="spellStart"/>
      <w:r w:rsidRPr="00AE3F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autoplay</w:t>
      </w:r>
      <w:proofErr w:type="spellEnd"/>
      <w:r w:rsidRPr="00AE3F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 clipboard-write; encrypted-media; gyroscope; picture-in-picture"</w:t>
      </w:r>
      <w:r w:rsidRPr="00AE3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E3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allowfullscreen</w:t>
      </w:r>
      <w:proofErr w:type="spellEnd"/>
      <w:r w:rsidRPr="00AE3FB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E3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iframe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E3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</w:t>
      </w:r>
    </w:p>
    <w:p w:rsidR="00AE3FB6" w:rsidRPr="00AE3FB6" w:rsidRDefault="00AE3FB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/>
        </w:rPr>
      </w:pP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inicio</w:t>
      </w:r>
      <w:proofErr w:type="spellEnd"/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INICIO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"enlaces"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"desarrollador.html"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DESARROLLADOR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"fronted.html"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FRONT-END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"backend.html"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BACK-END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  <w:r w:rsidRPr="00AE3FB6">
        <w:rPr>
          <w:rFonts w:ascii="Arial" w:hAnsi="Arial" w:cs="Arial"/>
          <w:sz w:val="24"/>
          <w:szCs w:val="24"/>
          <w:lang w:val="en-US" w:bidi="es-ES"/>
        </w:rPr>
        <w:t>Desarrollador.html</w:t>
      </w:r>
    </w:p>
    <w:p w:rsidR="00F25676" w:rsidRPr="00AE3FB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E3FB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AE3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AE3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E3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AE3FB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AE3FB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3FB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E3FB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AE3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E3FB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AE3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E3F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E3F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AE3FB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E3FB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E3FB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DESARROLLADOR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"estilos.css"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head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proofErr w:type="spellStart"/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body</w:t>
      </w:r>
      <w:proofErr w:type="spellEnd"/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h1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QUE ES UN </w:t>
      </w:r>
      <w:proofErr w:type="gram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DESARROLLADOR?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proofErr w:type="gramEnd"/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h1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p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Un desarrollador web es un programador especializado, o dedicado de forma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específica, en desarrollar aplicaciones de la 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World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Wide Web o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aplicaciones distribuidas en red que se ejecutan mediante HTTP desde un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servidor web a un navegador web.</w:t>
      </w:r>
    </w:p>
    <w:p w:rsid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A1268" w:rsidRPr="005A1268" w:rsidRDefault="005A1268" w:rsidP="005A126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A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iframe</w:t>
      </w:r>
      <w:r w:rsidRPr="005A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A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5A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A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"descarga.jpg"</w:t>
      </w:r>
      <w:r w:rsidRPr="005A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A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iframe</w:t>
      </w:r>
      <w:r w:rsidRPr="005A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A1268" w:rsidRPr="00F25676" w:rsidRDefault="005A1268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inicio</w:t>
      </w:r>
      <w:proofErr w:type="spellEnd"/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INICIO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"enlaces"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"programador.html"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PROGRAMADOR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"fronted.html"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FRONT-END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"backend.html"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BACK-END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F2567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  <w:r w:rsidRPr="00F25676">
        <w:rPr>
          <w:rFonts w:ascii="Arial" w:hAnsi="Arial" w:cs="Arial"/>
          <w:sz w:val="24"/>
          <w:szCs w:val="24"/>
          <w:lang w:val="en-US" w:bidi="es-ES"/>
        </w:rPr>
        <w:t>Fronted.html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FRONTED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"estilos.css"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head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proofErr w:type="spellStart"/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body</w:t>
      </w:r>
      <w:proofErr w:type="spellEnd"/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h1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QUE ES UN DESARROLLADOR FRONT-</w:t>
      </w:r>
      <w:proofErr w:type="gram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END?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proofErr w:type="gramEnd"/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h1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p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En los equipos de desarrollo, el rol del Front 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End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Developer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es uno de los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pilares al momento de construir un sitio o aplicación web. Este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programador es el encargado de nada menos que la interfaz gráfica de un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proyecto digital, es decir la “cara visible” de un sitio o aplicación.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Además, los desarrolladores Front 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End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son perfiles altamente creativos, y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se encargan de brindar una excelente experiencia de navegación al usuario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dentro de un entorno web. Como verás, ¡ahora estás en uno!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p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h2</w:t>
      </w:r>
      <w:proofErr w:type="gramStart"/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¿</w:t>
      </w:r>
      <w:proofErr w:type="gram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Qué lenguajes usan?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h2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p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Entre los lenguajes de programación, se destacan por trabajar con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JavaScript, HTML y CSS. Y utilizar algunos 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frameworks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o librerías para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crear todo tipo de interfaces de usuario. Algunos de ellos: 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React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, 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Redux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,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Angular, Bootstrap, Foundation, LESS, Sass, Stylus y 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PostCSS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 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Otra clave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es que deben conocer el trabajo de los desarrolladores web y las funciones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que se desempeñan en el back-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end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, porque son aspectos que les permiten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mejorar la usabilidad de sitios y aplicaciones web.</w:t>
      </w:r>
    </w:p>
    <w:p w:rsid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A1268" w:rsidRPr="005A1268" w:rsidRDefault="005A1268" w:rsidP="005A126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A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iframe</w:t>
      </w:r>
      <w:r w:rsidRPr="005A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A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A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A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"560"</w:t>
      </w:r>
      <w:r w:rsidRPr="005A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A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A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A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"315"</w:t>
      </w:r>
      <w:r w:rsidRPr="005A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A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5A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A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"https://nestrategia.com/</w:t>
      </w:r>
      <w:proofErr w:type="spellStart"/>
      <w:r w:rsidRPr="005A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desarrollo</w:t>
      </w:r>
      <w:proofErr w:type="spellEnd"/>
      <w:r w:rsidRPr="005A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-web-back-end-front-end/"</w:t>
      </w:r>
      <w:r w:rsidRPr="005A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A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frameborder</w:t>
      </w:r>
      <w:proofErr w:type="spellEnd"/>
      <w:r w:rsidRPr="005A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A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5A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A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iframe</w:t>
      </w:r>
      <w:r w:rsidRPr="005A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A1268" w:rsidRPr="00F25676" w:rsidRDefault="005A1268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inicio</w:t>
      </w:r>
      <w:proofErr w:type="spellEnd"/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INICIO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"enlaces"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"programador.html"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PROGRAMADOR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"desarrollador.html"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DESARROLLADOR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"backend.html"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BACK-END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F2567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  <w:r w:rsidRPr="00F25676">
        <w:rPr>
          <w:rFonts w:ascii="Arial" w:hAnsi="Arial" w:cs="Arial"/>
          <w:sz w:val="24"/>
          <w:szCs w:val="24"/>
          <w:lang w:val="en-US" w:bidi="es-ES"/>
        </w:rPr>
        <w:t>Backend.html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BACKEND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"estilos.css"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head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proofErr w:type="spellStart"/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body</w:t>
      </w:r>
      <w:proofErr w:type="spellEnd"/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h1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QUE ES UN DESARROLLADOR BACK-</w:t>
      </w:r>
      <w:proofErr w:type="gram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END?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proofErr w:type="gramEnd"/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h1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p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El Back 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End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Developer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es la persona responsable de la implementación de un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sitio web o aplicación web en todos sus componentes. El 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core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de su tarea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consiste en diseñar la lógica y las soluciones para que las acciones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solicitadas en un sitio o aplicación web sean ejecutadas de manera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correcta. Son engranajes claves en cualquier equipo de desarrollo y al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trabajar en el “detrás de escena”, garantizan que tanto sitios web como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aplicaciones web funcionen óptimamente y ofrezcan una experiencia de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navegación al usuario que valga la pena.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p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h2</w:t>
      </w:r>
      <w:proofErr w:type="gramStart"/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¿</w:t>
      </w:r>
      <w:proofErr w:type="gram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qué lenguajes deben conocer?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h2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p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Un profesional Back 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End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debe dominar lenguajes de programación tales como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      JavaScript/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TypeSc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ript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, Java, C#, Node.js, Python, Ruby y PHP. Además, el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Back 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End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Developer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se encarga de la implementación en gestores de bases de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datos, por lo que deberá contar con conocimientos sobre 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MySQL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, </w:t>
      </w:r>
      <w:proofErr w:type="spellStart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Postgres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,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SQL Server y MongoDB.</w:t>
      </w:r>
    </w:p>
    <w:p w:rsid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A1268" w:rsidRPr="005A1268" w:rsidRDefault="005A1268" w:rsidP="005A1268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A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iframe</w:t>
      </w:r>
      <w:r w:rsidRPr="005A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A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A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A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"560"</w:t>
      </w:r>
      <w:r w:rsidRPr="005A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A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A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A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"315"</w:t>
      </w:r>
      <w:r w:rsidRPr="005A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A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5A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A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"https://nestrategia.com/</w:t>
      </w:r>
      <w:proofErr w:type="spellStart"/>
      <w:r w:rsidRPr="005A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desarrollo</w:t>
      </w:r>
      <w:proofErr w:type="spellEnd"/>
      <w:r w:rsidRPr="005A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-web-back-end-front-end/"</w:t>
      </w:r>
      <w:r w:rsidRPr="005A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A1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frameborder</w:t>
      </w:r>
      <w:proofErr w:type="spellEnd"/>
      <w:r w:rsidRPr="005A1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A1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5A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A1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iframe</w:t>
      </w:r>
      <w:r w:rsidRPr="005A12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A1268" w:rsidRPr="005A1268" w:rsidRDefault="005A1268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/>
        </w:rPr>
      </w:pPr>
      <w:bookmarkStart w:id="0" w:name="_GoBack"/>
      <w:bookmarkEnd w:id="0"/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inicio</w:t>
      </w:r>
      <w:proofErr w:type="spellEnd"/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INICIO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"enlaces"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"programador.html"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PROGRAMADOR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"desarrollador.html"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DESARROLLADOR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"fronted.html"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FRONT-END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256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2567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AE3FB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</w:p>
    <w:p w:rsidR="00F25676" w:rsidRPr="00F25676" w:rsidRDefault="00F25676" w:rsidP="007F3403">
      <w:pPr>
        <w:rPr>
          <w:rFonts w:ascii="Arial" w:hAnsi="Arial" w:cs="Arial"/>
          <w:sz w:val="24"/>
          <w:szCs w:val="24"/>
          <w:lang w:val="en-US" w:bidi="es-ES"/>
        </w:rPr>
      </w:pPr>
      <w:r w:rsidRPr="00F25676">
        <w:rPr>
          <w:rFonts w:ascii="Arial" w:hAnsi="Arial" w:cs="Arial"/>
          <w:sz w:val="24"/>
          <w:szCs w:val="24"/>
          <w:lang w:val="en-US" w:bidi="es-ES"/>
        </w:rPr>
        <w:t>Estilos.css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256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"Merriweather"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serif;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256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#51645e;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#66bfbf;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256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15%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auto </w:t>
      </w:r>
      <w:r w:rsidRPr="00F256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auto;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#66bfbf; 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256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1.9rem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256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.enlaces</w:t>
      </w:r>
      <w:proofErr w:type="gram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256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5%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auto </w:t>
      </w:r>
      <w:r w:rsidRPr="00F256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auto;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#11999e;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256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"Montserrat"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sans-serif;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none;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256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2rem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 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#a3c5b5;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256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0.2rem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256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256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256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a:hover</w:t>
      </w:r>
      <w:proofErr w:type="gramEnd"/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#000303;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}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.inicio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{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margin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: </w:t>
      </w:r>
      <w:r w:rsidRPr="00F25676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5%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auto </w:t>
      </w:r>
      <w:r w:rsidRPr="00F25676">
        <w:rPr>
          <w:rFonts w:ascii="Consolas" w:eastAsia="Times New Roman" w:hAnsi="Consolas" w:cs="Times New Roman"/>
          <w:color w:val="B5CEA8"/>
          <w:sz w:val="21"/>
          <w:szCs w:val="21"/>
          <w:lang w:val="es-419"/>
        </w:rPr>
        <w:t>0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 auto;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lastRenderedPageBreak/>
        <w:t>}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</w:pPr>
      <w:r w:rsidRPr="00F25676">
        <w:rPr>
          <w:rFonts w:ascii="Consolas" w:eastAsia="Times New Roman" w:hAnsi="Consolas" w:cs="Times New Roman"/>
          <w:color w:val="D7BA7D"/>
          <w:sz w:val="21"/>
          <w:szCs w:val="21"/>
          <w:lang w:val="es-419"/>
        </w:rPr>
        <w:t>p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>{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s-419"/>
        </w:rPr>
        <w:t xml:space="preserve">  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256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256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256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256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1.5rem</w:t>
      </w: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256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25676" w:rsidRPr="00F25676" w:rsidRDefault="00F25676" w:rsidP="00F25676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25676" w:rsidRPr="00F7469A" w:rsidRDefault="00F25676" w:rsidP="007F3403">
      <w:pPr>
        <w:rPr>
          <w:rFonts w:ascii="Arial" w:hAnsi="Arial" w:cs="Arial"/>
          <w:sz w:val="24"/>
          <w:szCs w:val="24"/>
          <w:lang w:bidi="es-ES"/>
        </w:rPr>
      </w:pPr>
    </w:p>
    <w:sectPr w:rsidR="00F25676" w:rsidRPr="00F7469A" w:rsidSect="00F55E1B">
      <w:footerReference w:type="default" r:id="rId16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72E" w:rsidRDefault="0081272E">
      <w:pPr>
        <w:spacing w:line="240" w:lineRule="auto"/>
      </w:pPr>
      <w:r>
        <w:separator/>
      </w:r>
    </w:p>
  </w:endnote>
  <w:endnote w:type="continuationSeparator" w:id="0">
    <w:p w:rsidR="0081272E" w:rsidRDefault="00812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72E" w:rsidRDefault="0081272E">
      <w:pPr>
        <w:spacing w:line="240" w:lineRule="auto"/>
      </w:pPr>
      <w:r>
        <w:separator/>
      </w:r>
    </w:p>
  </w:footnote>
  <w:footnote w:type="continuationSeparator" w:id="0">
    <w:p w:rsidR="0081272E" w:rsidRDefault="008127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26F"/>
      </v:shape>
    </w:pict>
  </w:numPicBullet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A6942"/>
    <w:multiLevelType w:val="hybridMultilevel"/>
    <w:tmpl w:val="945294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D584F"/>
    <w:multiLevelType w:val="hybridMultilevel"/>
    <w:tmpl w:val="08781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E2D15"/>
    <w:multiLevelType w:val="hybridMultilevel"/>
    <w:tmpl w:val="7E7A70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04FFE"/>
    <w:multiLevelType w:val="hybridMultilevel"/>
    <w:tmpl w:val="03CE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644A2"/>
    <w:multiLevelType w:val="hybridMultilevel"/>
    <w:tmpl w:val="8324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00BF6"/>
    <w:multiLevelType w:val="hybridMultilevel"/>
    <w:tmpl w:val="9780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55142"/>
    <w:multiLevelType w:val="hybridMultilevel"/>
    <w:tmpl w:val="387C7A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8" w15:restartNumberingAfterBreak="0">
    <w:nsid w:val="7AEC141E"/>
    <w:multiLevelType w:val="hybridMultilevel"/>
    <w:tmpl w:val="EFC608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17"/>
  </w:num>
  <w:num w:numId="4">
    <w:abstractNumId w:val="17"/>
    <w:lvlOverride w:ilvl="0">
      <w:startOverride w:val="1"/>
    </w:lvlOverride>
  </w:num>
  <w:num w:numId="5">
    <w:abstractNumId w:val="8"/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4"/>
  </w:num>
  <w:num w:numId="21">
    <w:abstractNumId w:val="18"/>
  </w:num>
  <w:num w:numId="22">
    <w:abstractNumId w:val="10"/>
  </w:num>
  <w:num w:numId="23">
    <w:abstractNumId w:val="12"/>
  </w:num>
  <w:num w:numId="24">
    <w:abstractNumId w:val="16"/>
  </w:num>
  <w:num w:numId="25">
    <w:abstractNumId w:val="1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419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1B"/>
    <w:rsid w:val="000150E9"/>
    <w:rsid w:val="00030E3C"/>
    <w:rsid w:val="0005015F"/>
    <w:rsid w:val="00072D27"/>
    <w:rsid w:val="00080E14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54BEA"/>
    <w:rsid w:val="0018373F"/>
    <w:rsid w:val="001D0BD1"/>
    <w:rsid w:val="001F4BA4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D679A"/>
    <w:rsid w:val="003E3A63"/>
    <w:rsid w:val="00430126"/>
    <w:rsid w:val="004548F3"/>
    <w:rsid w:val="00457BEB"/>
    <w:rsid w:val="00461B2E"/>
    <w:rsid w:val="00466AD0"/>
    <w:rsid w:val="00482CFC"/>
    <w:rsid w:val="00483033"/>
    <w:rsid w:val="00487996"/>
    <w:rsid w:val="00491910"/>
    <w:rsid w:val="004A3D03"/>
    <w:rsid w:val="004A7FCE"/>
    <w:rsid w:val="004B6D7F"/>
    <w:rsid w:val="004D785F"/>
    <w:rsid w:val="004E744B"/>
    <w:rsid w:val="004E7A51"/>
    <w:rsid w:val="004F7760"/>
    <w:rsid w:val="00520AC9"/>
    <w:rsid w:val="00594254"/>
    <w:rsid w:val="005A1268"/>
    <w:rsid w:val="005B53A9"/>
    <w:rsid w:val="005B6EB8"/>
    <w:rsid w:val="00614CAB"/>
    <w:rsid w:val="0063148F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E0CC1"/>
    <w:rsid w:val="006E7A0A"/>
    <w:rsid w:val="006F53EE"/>
    <w:rsid w:val="006F5EB0"/>
    <w:rsid w:val="00717507"/>
    <w:rsid w:val="007263B8"/>
    <w:rsid w:val="00726D9C"/>
    <w:rsid w:val="00726F2C"/>
    <w:rsid w:val="00736D30"/>
    <w:rsid w:val="00742FF3"/>
    <w:rsid w:val="00762FA1"/>
    <w:rsid w:val="00794B27"/>
    <w:rsid w:val="00796271"/>
    <w:rsid w:val="007A0CA7"/>
    <w:rsid w:val="007A73CB"/>
    <w:rsid w:val="007A7846"/>
    <w:rsid w:val="007B2795"/>
    <w:rsid w:val="007B49EC"/>
    <w:rsid w:val="007F3403"/>
    <w:rsid w:val="007F66F5"/>
    <w:rsid w:val="00812400"/>
    <w:rsid w:val="0081272E"/>
    <w:rsid w:val="0082203C"/>
    <w:rsid w:val="008360A8"/>
    <w:rsid w:val="008416E0"/>
    <w:rsid w:val="00897BFF"/>
    <w:rsid w:val="008C61B9"/>
    <w:rsid w:val="00912477"/>
    <w:rsid w:val="009139AF"/>
    <w:rsid w:val="00943B06"/>
    <w:rsid w:val="00945864"/>
    <w:rsid w:val="009655F3"/>
    <w:rsid w:val="009853E9"/>
    <w:rsid w:val="00996E16"/>
    <w:rsid w:val="009B69C5"/>
    <w:rsid w:val="009D6656"/>
    <w:rsid w:val="009F72A7"/>
    <w:rsid w:val="00A119D9"/>
    <w:rsid w:val="00A1309F"/>
    <w:rsid w:val="00A21BED"/>
    <w:rsid w:val="00A27D99"/>
    <w:rsid w:val="00A60D92"/>
    <w:rsid w:val="00A70396"/>
    <w:rsid w:val="00A70EEA"/>
    <w:rsid w:val="00A862A0"/>
    <w:rsid w:val="00A86EAC"/>
    <w:rsid w:val="00A923E7"/>
    <w:rsid w:val="00A97EEC"/>
    <w:rsid w:val="00AA661C"/>
    <w:rsid w:val="00AC2F58"/>
    <w:rsid w:val="00AE3FB6"/>
    <w:rsid w:val="00B369B4"/>
    <w:rsid w:val="00B41A33"/>
    <w:rsid w:val="00B52684"/>
    <w:rsid w:val="00B53817"/>
    <w:rsid w:val="00B55B7F"/>
    <w:rsid w:val="00B61F85"/>
    <w:rsid w:val="00B76A4D"/>
    <w:rsid w:val="00BA3CC7"/>
    <w:rsid w:val="00BA42C8"/>
    <w:rsid w:val="00BF457D"/>
    <w:rsid w:val="00BF4775"/>
    <w:rsid w:val="00CA0C45"/>
    <w:rsid w:val="00CC3AB0"/>
    <w:rsid w:val="00CF12AE"/>
    <w:rsid w:val="00D04D9E"/>
    <w:rsid w:val="00D1798D"/>
    <w:rsid w:val="00D34AE9"/>
    <w:rsid w:val="00D64C21"/>
    <w:rsid w:val="00D902A4"/>
    <w:rsid w:val="00DA6F61"/>
    <w:rsid w:val="00DB2323"/>
    <w:rsid w:val="00DB331E"/>
    <w:rsid w:val="00DC2230"/>
    <w:rsid w:val="00DC30B1"/>
    <w:rsid w:val="00DC4E21"/>
    <w:rsid w:val="00DD5358"/>
    <w:rsid w:val="00DF3BFC"/>
    <w:rsid w:val="00E02D09"/>
    <w:rsid w:val="00E224A0"/>
    <w:rsid w:val="00E254F0"/>
    <w:rsid w:val="00E4313F"/>
    <w:rsid w:val="00E51168"/>
    <w:rsid w:val="00E55B4B"/>
    <w:rsid w:val="00E72A21"/>
    <w:rsid w:val="00E7715A"/>
    <w:rsid w:val="00EB700D"/>
    <w:rsid w:val="00F25676"/>
    <w:rsid w:val="00F33B83"/>
    <w:rsid w:val="00F41B42"/>
    <w:rsid w:val="00F54BD0"/>
    <w:rsid w:val="00F55E1B"/>
    <w:rsid w:val="00F7469A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BDC6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table" w:customStyle="1" w:styleId="TableGrid">
    <w:name w:val="TableGrid"/>
    <w:rsid w:val="004A7FCE"/>
    <w:pPr>
      <w:spacing w:before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01C1B8-25E5-4A82-935F-10CB5044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Word.dotx</Template>
  <TotalTime>0</TotalTime>
  <Pages>11</Pages>
  <Words>1331</Words>
  <Characters>7587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2022-04-17T21:04:00Z</dcterms:created>
  <dcterms:modified xsi:type="dcterms:W3CDTF">2022-11-08T16:58:00Z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